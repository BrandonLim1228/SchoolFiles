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C956" w14:textId="77777777" w:rsidR="00535F87" w:rsidRDefault="005B00C4" w:rsidP="00CE045A">
      <w:pPr>
        <w:spacing w:line="240" w:lineRule="auto"/>
      </w:pPr>
      <w:r>
        <w:rPr>
          <w:noProof/>
          <w:lang w:val="en-AU" w:eastAsia="en-AU"/>
        </w:rPr>
        <mc:AlternateContent>
          <mc:Choice Requires="wps">
            <w:drawing>
              <wp:anchor distT="0" distB="0" distL="114300" distR="114300" simplePos="0" relativeHeight="251665408" behindDoc="1" locked="1" layoutInCell="1" allowOverlap="1" wp14:anchorId="73EF20D6" wp14:editId="15BB3379">
                <wp:simplePos x="0" y="0"/>
                <wp:positionH relativeFrom="page">
                  <wp:align>right</wp:align>
                </wp:positionH>
                <wp:positionV relativeFrom="paragraph">
                  <wp:posOffset>-640715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AD8A9" id="Rectangle 3" o:spid="_x0000_s1026" alt="&quot;&quot;" style="position:absolute;margin-left:560.8pt;margin-top:-50.45pt;width:612pt;height:11in;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" fillcolor="#f2f2f2 [3052]" stroked="f" strokeweight="1pt">
                <w10:wrap anchorx="page"/>
                <w10:anchorlock/>
              </v:rect>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10530"/>
        <w:gridCol w:w="173"/>
      </w:tblGrid>
      <w:tr w:rsidR="009551D0" w:rsidRPr="00320ECB" w14:paraId="2CEBE8B7" w14:textId="77777777" w:rsidTr="00CE045A">
        <w:trPr>
          <w:trHeight w:val="913"/>
          <w:jc w:val="center"/>
        </w:trPr>
        <w:tc>
          <w:tcPr>
            <w:tcW w:w="10703" w:type="dxa"/>
            <w:gridSpan w:val="2"/>
            <w:shd w:val="clear" w:color="auto" w:fill="auto"/>
            <w:tcMar>
              <w:top w:w="0" w:type="dxa"/>
              <w:left w:w="115" w:type="dxa"/>
              <w:bottom w:w="0" w:type="dxa"/>
              <w:right w:w="115" w:type="dxa"/>
            </w:tcMar>
          </w:tcPr>
          <w:p w14:paraId="2240D9B0" w14:textId="27608EDF" w:rsidR="009551D0" w:rsidRPr="00173B36" w:rsidRDefault="00A86C14" w:rsidP="003A1072">
            <w:pPr>
              <w:pStyle w:val="Title"/>
              <w:rPr>
                <w:noProof/>
              </w:rPr>
            </w:pPr>
            <w:r>
              <w:t>Brandon Lim</w:t>
            </w:r>
          </w:p>
        </w:tc>
      </w:tr>
      <w:tr w:rsidR="009551D0" w:rsidRPr="00320ECB" w14:paraId="0435F0AA" w14:textId="77777777" w:rsidTr="00CE045A">
        <w:trPr>
          <w:trHeight w:val="724"/>
          <w:jc w:val="center"/>
        </w:trPr>
        <w:tc>
          <w:tcPr>
            <w:tcW w:w="10703" w:type="dxa"/>
            <w:gridSpan w:val="2"/>
            <w:shd w:val="clear" w:color="auto" w:fill="auto"/>
            <w:tcMar>
              <w:top w:w="0" w:type="dxa"/>
              <w:left w:w="115" w:type="dxa"/>
              <w:bottom w:w="0" w:type="dxa"/>
              <w:right w:w="115" w:type="dxa"/>
            </w:tcMar>
          </w:tcPr>
          <w:p w14:paraId="714B7BA9" w14:textId="77777777" w:rsidR="00CE045A" w:rsidRDefault="00CE045A" w:rsidP="00CE045A">
            <w:pPr>
              <w:spacing w:after="120"/>
              <w:jc w:val="center"/>
            </w:pPr>
            <w:r>
              <w:rPr>
                <w:noProof/>
                <w:lang w:val="en-AU" w:eastAsia="en-AU"/>
              </w:rPr>
              <mc:AlternateContent>
                <mc:Choice Requires="wps">
                  <w:drawing>
                    <wp:inline distT="0" distB="0" distL="0" distR="0" wp14:anchorId="1ACFD599" wp14:editId="32421FF5">
                      <wp:extent cx="613537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537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AEBC8ED"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3.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" strokecolor="black [3200]" strokeweight=".5pt">
                      <v:stroke joinstyle="miter"/>
                      <w10:anchorlock/>
                    </v:line>
                  </w:pict>
                </mc:Fallback>
              </mc:AlternateContent>
            </w:r>
          </w:p>
          <w:p w14:paraId="77D3F1A9" w14:textId="2430D045" w:rsidR="009551D0" w:rsidRDefault="00A86C14" w:rsidP="00487FBF">
            <w:pPr>
              <w:pStyle w:val="Subtitle"/>
            </w:pPr>
            <w:r>
              <w:t>Request to interview for engineering intern position</w:t>
            </w:r>
          </w:p>
          <w:p w14:paraId="18EAD68F" w14:textId="77777777" w:rsidR="00CE045A" w:rsidRPr="00173B36" w:rsidRDefault="00CE045A" w:rsidP="00E0727E">
            <w:pPr>
              <w:jc w:val="center"/>
            </w:pPr>
            <w:r>
              <w:rPr>
                <w:noProof/>
                <w:lang w:val="en-AU" w:eastAsia="en-AU"/>
              </w:rPr>
              <mc:AlternateContent>
                <mc:Choice Requires="wps">
                  <w:drawing>
                    <wp:inline distT="0" distB="0" distL="0" distR="0" wp14:anchorId="2DD0B785" wp14:editId="3B1D4807">
                      <wp:extent cx="613537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613537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0A476DF"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83.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" strokecolor="black [3200]" strokeweight=".5pt">
                      <v:stroke joinstyle="miter"/>
                      <w10:anchorlock/>
                    </v:line>
                  </w:pict>
                </mc:Fallback>
              </mc:AlternateContent>
            </w:r>
          </w:p>
        </w:tc>
      </w:tr>
      <w:tr w:rsidR="00A86C14" w:rsidRPr="00320ECB" w14:paraId="5AD04D10" w14:textId="77777777" w:rsidTr="00A86C14">
        <w:trPr>
          <w:gridAfter w:val="1"/>
          <w:wAfter w:w="173" w:type="dxa"/>
          <w:trHeight w:val="1570"/>
          <w:jc w:val="center"/>
        </w:trPr>
        <w:tc>
          <w:tcPr>
            <w:tcW w:w="10530" w:type="dxa"/>
            <w:vMerge w:val="restart"/>
            <w:shd w:val="clear" w:color="auto" w:fill="auto"/>
          </w:tcPr>
          <w:p w14:paraId="0849254F" w14:textId="76636ADA" w:rsidR="00841BE1" w:rsidRDefault="00841BE1" w:rsidP="00A86C14">
            <w:r>
              <w:t>To:</w:t>
            </w:r>
          </w:p>
          <w:p w14:paraId="689C3681" w14:textId="77777777" w:rsidR="00841BE1" w:rsidRDefault="00841BE1" w:rsidP="00A86C14">
            <w:r>
              <w:t>Jake Kunz</w:t>
            </w:r>
          </w:p>
          <w:p w14:paraId="2FFE240B" w14:textId="4BE3E594" w:rsidR="00841BE1" w:rsidRDefault="00841BE1" w:rsidP="00A86C14">
            <w:r>
              <w:t>Program Manager</w:t>
            </w:r>
          </w:p>
          <w:p w14:paraId="0200CD2F" w14:textId="2575B261" w:rsidR="00841BE1" w:rsidRDefault="00841BE1" w:rsidP="00A86C14">
            <w:r>
              <w:t xml:space="preserve">Janicki Industries </w:t>
            </w:r>
          </w:p>
          <w:p w14:paraId="1574DB32" w14:textId="40C3CF21" w:rsidR="00841BE1" w:rsidRDefault="00841BE1" w:rsidP="00A86C14">
            <w:r>
              <w:t>3835 N Fairfield Rd E, Layton, UT 84041</w:t>
            </w:r>
          </w:p>
          <w:p w14:paraId="3EFE7F37" w14:textId="77777777" w:rsidR="00841BE1" w:rsidRDefault="00841BE1" w:rsidP="00A86C14"/>
          <w:p w14:paraId="3091F862" w14:textId="2D754E4A" w:rsidR="00A86C14" w:rsidRDefault="00A86C14" w:rsidP="00A86C14">
            <w:r>
              <w:t xml:space="preserve">Dear Jake Kunz, </w:t>
            </w:r>
          </w:p>
          <w:p w14:paraId="6AF28AE3" w14:textId="77777777" w:rsidR="00A86C14" w:rsidRDefault="00A86C14" w:rsidP="00A86C14"/>
          <w:p w14:paraId="75C704A6" w14:textId="77777777" w:rsidR="00A86C14" w:rsidRDefault="00A86C14" w:rsidP="00A86C14">
            <w:r>
              <w:t xml:space="preserve">I have recently applied to Janicki Industries after learning about the company at the University of Utah’s career fair. I am specifically interested in the Engineering Intern position for summer 2024. What particularly piqued my interest in the position is its relevance to aerospace engineering and manufacturing of composite materials for defense vehicles. I hope to contribute my skills and knowledge to this area and company. </w:t>
            </w:r>
          </w:p>
          <w:p w14:paraId="6F0A3A94" w14:textId="77777777" w:rsidR="00A86C14" w:rsidRDefault="00A86C14" w:rsidP="00A86C14"/>
          <w:p w14:paraId="76763DB8" w14:textId="77777777" w:rsidR="00A86C14" w:rsidRDefault="00A86C14" w:rsidP="00A86C14">
            <w:r>
              <w:t xml:space="preserve">My Qualifications meet the positions requirements. </w:t>
            </w:r>
          </w:p>
          <w:p w14:paraId="312AA2B9" w14:textId="77777777" w:rsidR="00A86C14" w:rsidRDefault="00A86C14" w:rsidP="00A86C14">
            <w:pPr>
              <w:pStyle w:val="ListParagraph"/>
              <w:numPr>
                <w:ilvl w:val="0"/>
                <w:numId w:val="6"/>
              </w:numPr>
            </w:pPr>
            <w:r w:rsidRPr="0078040B">
              <w:rPr>
                <w:b/>
                <w:bCs/>
              </w:rPr>
              <w:t xml:space="preserve">Experience in working with a variety of teams and </w:t>
            </w:r>
            <w:r>
              <w:rPr>
                <w:b/>
                <w:bCs/>
              </w:rPr>
              <w:t>communicating effectively within them</w:t>
            </w:r>
            <w:r w:rsidRPr="0078040B">
              <w:rPr>
                <w:b/>
                <w:bCs/>
              </w:rPr>
              <w:t>:</w:t>
            </w:r>
            <w:r>
              <w:t xml:space="preserve"> Worked alongside casting manufacturers, machinist, heavy machine technicians and engineers with varying levels of experience daily for 5+ years. Communicated and planned within each team setting effectively to accelerate work efficiency. </w:t>
            </w:r>
          </w:p>
          <w:p w14:paraId="4BB155D1" w14:textId="77777777" w:rsidR="00A86C14" w:rsidRPr="003A2925" w:rsidRDefault="00A86C14" w:rsidP="00A86C14">
            <w:pPr>
              <w:pStyle w:val="ListParagraph"/>
              <w:numPr>
                <w:ilvl w:val="0"/>
                <w:numId w:val="6"/>
              </w:numPr>
              <w:rPr>
                <w:b/>
                <w:bCs/>
              </w:rPr>
            </w:pPr>
            <w:r w:rsidRPr="0078040B">
              <w:rPr>
                <w:b/>
                <w:bCs/>
              </w:rPr>
              <w:t>Worked within manufacturing</w:t>
            </w:r>
            <w:r>
              <w:rPr>
                <w:b/>
                <w:bCs/>
              </w:rPr>
              <w:t xml:space="preserve"> and applied an engineering mindset to each task</w:t>
            </w:r>
            <w:r w:rsidRPr="0078040B">
              <w:rPr>
                <w:b/>
                <w:bCs/>
              </w:rPr>
              <w:t xml:space="preserve">: </w:t>
            </w:r>
            <w:r w:rsidRPr="003A2925">
              <w:t xml:space="preserve">Worked as a manufacturer within the aluminum casting industry with responsibilities ranging from the beginning processes to the final steps to create desired products. Applied an engineering approach to these manufacturing processes to increase the efficiency of the output. </w:t>
            </w:r>
          </w:p>
          <w:p w14:paraId="6D361F1F" w14:textId="77777777" w:rsidR="00A86C14" w:rsidRPr="00A86C14" w:rsidRDefault="00A86C14" w:rsidP="00A86C14">
            <w:pPr>
              <w:pStyle w:val="ListParagraph"/>
              <w:numPr>
                <w:ilvl w:val="0"/>
                <w:numId w:val="6"/>
              </w:numPr>
              <w:rPr>
                <w:b/>
                <w:bCs/>
              </w:rPr>
            </w:pPr>
            <w:r>
              <w:rPr>
                <w:b/>
                <w:bCs/>
              </w:rPr>
              <w:t xml:space="preserve">Application of engineering principles to generate desired outcomes: </w:t>
            </w:r>
            <w:r w:rsidRPr="003A2925">
              <w:t>Used the CAD software SolidWorks to design and create three variations of a concrete cutting blade for a customer. Utilized experience within design and engineering decision making to create an effective product that output what the customer wanted.</w:t>
            </w:r>
          </w:p>
          <w:p w14:paraId="72E4F8FF" w14:textId="77777777" w:rsidR="00A86C14" w:rsidRPr="00A86C14" w:rsidRDefault="00A86C14" w:rsidP="00A86C14">
            <w:pPr>
              <w:ind w:left="468"/>
              <w:rPr>
                <w:b/>
                <w:bCs/>
              </w:rPr>
            </w:pPr>
          </w:p>
          <w:p w14:paraId="5054CD31" w14:textId="77777777" w:rsidR="00A86C14" w:rsidRDefault="00A86C14" w:rsidP="00A86C14">
            <w:r w:rsidRPr="00151629">
              <w:t xml:space="preserve">I look forward to </w:t>
            </w:r>
            <w:proofErr w:type="gramStart"/>
            <w:r w:rsidRPr="00151629">
              <w:t>interviewing</w:t>
            </w:r>
            <w:proofErr w:type="gramEnd"/>
            <w:r w:rsidRPr="00151629">
              <w:t xml:space="preserve"> for this position. You can reach me at </w:t>
            </w:r>
            <w:hyperlink r:id="rId11" w:history="1">
              <w:r w:rsidRPr="00151629">
                <w:rPr>
                  <w:rStyle w:val="Hyperlink"/>
                </w:rPr>
                <w:t>BrandonLim1228@gmail.com</w:t>
              </w:r>
            </w:hyperlink>
            <w:r w:rsidRPr="00151629">
              <w:t xml:space="preserve">. </w:t>
            </w:r>
          </w:p>
          <w:p w14:paraId="59944814" w14:textId="77777777" w:rsidR="00A86C14" w:rsidRDefault="00A86C14" w:rsidP="00A86C14"/>
          <w:p w14:paraId="5A7EBE2A" w14:textId="77777777" w:rsidR="00A86C14" w:rsidRDefault="00000000" w:rsidP="00A86C14">
            <w:sdt>
              <w:sdtPr>
                <w:id w:val="-1301306744"/>
                <w:placeholder>
                  <w:docPart w:val="4A2952E140F74A8D8FEB608EC06D89A0"/>
                </w:placeholder>
                <w:temporary/>
                <w:showingPlcHdr/>
                <w15:appearance w15:val="hidden"/>
              </w:sdtPr>
              <w:sdtContent>
                <w:r w:rsidR="00A86C14">
                  <w:t>Sincerely,</w:t>
                </w:r>
              </w:sdtContent>
            </w:sdt>
          </w:p>
          <w:p w14:paraId="4B522A1F" w14:textId="77777777" w:rsidR="00A86C14" w:rsidRDefault="00A86C14" w:rsidP="00A86C14"/>
          <w:p w14:paraId="4FC8840D" w14:textId="2A26D170" w:rsidR="00A86C14" w:rsidRPr="00151629" w:rsidRDefault="00A86C14" w:rsidP="00A86C14">
            <w:r>
              <w:t>Brandon Lim</w:t>
            </w:r>
          </w:p>
          <w:p w14:paraId="3423C1D8" w14:textId="0D7A86CC" w:rsidR="00A86C14" w:rsidRPr="00173B36" w:rsidRDefault="00A86C14" w:rsidP="00E0727E"/>
        </w:tc>
      </w:tr>
      <w:tr w:rsidR="00A86C14" w:rsidRPr="00320ECB" w14:paraId="062A0F72" w14:textId="77777777" w:rsidTr="00A86C14">
        <w:trPr>
          <w:gridAfter w:val="1"/>
          <w:wAfter w:w="173" w:type="dxa"/>
          <w:trHeight w:val="4558"/>
          <w:jc w:val="center"/>
        </w:trPr>
        <w:tc>
          <w:tcPr>
            <w:tcW w:w="10530" w:type="dxa"/>
            <w:vMerge/>
            <w:shd w:val="clear" w:color="auto" w:fill="auto"/>
          </w:tcPr>
          <w:p w14:paraId="13678A1C" w14:textId="77777777" w:rsidR="00A86C14" w:rsidRPr="00246F0F" w:rsidRDefault="00A86C14" w:rsidP="003A1072"/>
        </w:tc>
      </w:tr>
    </w:tbl>
    <w:p w14:paraId="169F2F88" w14:textId="77777777" w:rsidR="005B00C4" w:rsidRPr="00173B36" w:rsidRDefault="005B00C4" w:rsidP="00CE045A"/>
    <w:sectPr w:rsidR="005B00C4" w:rsidRPr="00173B36" w:rsidSect="008A35F9">
      <w:pgSz w:w="12240" w:h="15840" w:code="1"/>
      <w:pgMar w:top="1008" w:right="288" w:bottom="288"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1B03" w14:textId="77777777" w:rsidR="008A35F9" w:rsidRDefault="008A35F9" w:rsidP="00BA3E51">
      <w:r>
        <w:separator/>
      </w:r>
    </w:p>
  </w:endnote>
  <w:endnote w:type="continuationSeparator" w:id="0">
    <w:p w14:paraId="79656B64" w14:textId="77777777" w:rsidR="008A35F9" w:rsidRDefault="008A35F9"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9B3C" w14:textId="77777777" w:rsidR="008A35F9" w:rsidRDefault="008A35F9" w:rsidP="00BA3E51">
      <w:r>
        <w:separator/>
      </w:r>
    </w:p>
  </w:footnote>
  <w:footnote w:type="continuationSeparator" w:id="0">
    <w:p w14:paraId="639E08BF" w14:textId="77777777" w:rsidR="008A35F9" w:rsidRDefault="008A35F9"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F1C5874"/>
    <w:multiLevelType w:val="hybridMultilevel"/>
    <w:tmpl w:val="388A94A2"/>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620069733">
    <w:abstractNumId w:val="2"/>
  </w:num>
  <w:num w:numId="2" w16cid:durableId="230308049">
    <w:abstractNumId w:val="1"/>
  </w:num>
  <w:num w:numId="3" w16cid:durableId="1814103971">
    <w:abstractNumId w:val="4"/>
  </w:num>
  <w:num w:numId="4" w16cid:durableId="1357460308">
    <w:abstractNumId w:val="0"/>
  </w:num>
  <w:num w:numId="5" w16cid:durableId="237717678">
    <w:abstractNumId w:val="5"/>
  </w:num>
  <w:num w:numId="6" w16cid:durableId="70433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14"/>
    <w:rsid w:val="00021DEC"/>
    <w:rsid w:val="00041F8A"/>
    <w:rsid w:val="00045F2E"/>
    <w:rsid w:val="00055BBC"/>
    <w:rsid w:val="00072B26"/>
    <w:rsid w:val="00073BF3"/>
    <w:rsid w:val="00077FEB"/>
    <w:rsid w:val="00081B51"/>
    <w:rsid w:val="000A6E00"/>
    <w:rsid w:val="000B224D"/>
    <w:rsid w:val="000B24BA"/>
    <w:rsid w:val="000C7293"/>
    <w:rsid w:val="000D3891"/>
    <w:rsid w:val="000F3FE2"/>
    <w:rsid w:val="001235F6"/>
    <w:rsid w:val="00140582"/>
    <w:rsid w:val="00144334"/>
    <w:rsid w:val="00157DB0"/>
    <w:rsid w:val="00173B36"/>
    <w:rsid w:val="00177BCB"/>
    <w:rsid w:val="001A5160"/>
    <w:rsid w:val="001E5794"/>
    <w:rsid w:val="001F6D5E"/>
    <w:rsid w:val="00217454"/>
    <w:rsid w:val="002251C8"/>
    <w:rsid w:val="00227B42"/>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D6898"/>
    <w:rsid w:val="002E013D"/>
    <w:rsid w:val="00302AC1"/>
    <w:rsid w:val="00320ECB"/>
    <w:rsid w:val="003256CF"/>
    <w:rsid w:val="003416F8"/>
    <w:rsid w:val="003443BA"/>
    <w:rsid w:val="00344FC0"/>
    <w:rsid w:val="00377A0D"/>
    <w:rsid w:val="00382737"/>
    <w:rsid w:val="00387FF0"/>
    <w:rsid w:val="003C113C"/>
    <w:rsid w:val="003C7242"/>
    <w:rsid w:val="003E02DA"/>
    <w:rsid w:val="003E1692"/>
    <w:rsid w:val="003E7783"/>
    <w:rsid w:val="003F1663"/>
    <w:rsid w:val="003F4931"/>
    <w:rsid w:val="00430D9E"/>
    <w:rsid w:val="00442A0E"/>
    <w:rsid w:val="00443C70"/>
    <w:rsid w:val="00451728"/>
    <w:rsid w:val="004675A1"/>
    <w:rsid w:val="00471EA5"/>
    <w:rsid w:val="00472FA9"/>
    <w:rsid w:val="00476E16"/>
    <w:rsid w:val="00487798"/>
    <w:rsid w:val="00487FBF"/>
    <w:rsid w:val="00490100"/>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B00C4"/>
    <w:rsid w:val="005B3227"/>
    <w:rsid w:val="005E6EA4"/>
    <w:rsid w:val="005E77B1"/>
    <w:rsid w:val="006175E6"/>
    <w:rsid w:val="00645019"/>
    <w:rsid w:val="00657EEC"/>
    <w:rsid w:val="0066703E"/>
    <w:rsid w:val="0067056E"/>
    <w:rsid w:val="0068094B"/>
    <w:rsid w:val="00686284"/>
    <w:rsid w:val="00716542"/>
    <w:rsid w:val="007172CF"/>
    <w:rsid w:val="007337AD"/>
    <w:rsid w:val="0073402D"/>
    <w:rsid w:val="00755988"/>
    <w:rsid w:val="00780ADA"/>
    <w:rsid w:val="00792D43"/>
    <w:rsid w:val="007B0B30"/>
    <w:rsid w:val="007B30FE"/>
    <w:rsid w:val="007B7A61"/>
    <w:rsid w:val="007E1FA8"/>
    <w:rsid w:val="007E6083"/>
    <w:rsid w:val="007F18EF"/>
    <w:rsid w:val="00801861"/>
    <w:rsid w:val="00812951"/>
    <w:rsid w:val="0081352A"/>
    <w:rsid w:val="00820B7B"/>
    <w:rsid w:val="008226FA"/>
    <w:rsid w:val="00832245"/>
    <w:rsid w:val="0083727B"/>
    <w:rsid w:val="00841BE1"/>
    <w:rsid w:val="00855181"/>
    <w:rsid w:val="00882F23"/>
    <w:rsid w:val="0089047A"/>
    <w:rsid w:val="008A1020"/>
    <w:rsid w:val="008A1250"/>
    <w:rsid w:val="008A1FCF"/>
    <w:rsid w:val="008A2E9D"/>
    <w:rsid w:val="008A35F9"/>
    <w:rsid w:val="008B1112"/>
    <w:rsid w:val="008C78F5"/>
    <w:rsid w:val="008E2FB2"/>
    <w:rsid w:val="00914419"/>
    <w:rsid w:val="009551D0"/>
    <w:rsid w:val="00962E61"/>
    <w:rsid w:val="0098447D"/>
    <w:rsid w:val="00984A59"/>
    <w:rsid w:val="00986331"/>
    <w:rsid w:val="009A6667"/>
    <w:rsid w:val="009B2B04"/>
    <w:rsid w:val="009C7105"/>
    <w:rsid w:val="009D11E4"/>
    <w:rsid w:val="00A122BB"/>
    <w:rsid w:val="00A37F9E"/>
    <w:rsid w:val="00A454A8"/>
    <w:rsid w:val="00A66A59"/>
    <w:rsid w:val="00A83E7B"/>
    <w:rsid w:val="00A86C14"/>
    <w:rsid w:val="00A926C1"/>
    <w:rsid w:val="00AB7FE5"/>
    <w:rsid w:val="00AC1E5A"/>
    <w:rsid w:val="00AD29B8"/>
    <w:rsid w:val="00AD55A5"/>
    <w:rsid w:val="00AF3B03"/>
    <w:rsid w:val="00B14E21"/>
    <w:rsid w:val="00B23534"/>
    <w:rsid w:val="00B431B6"/>
    <w:rsid w:val="00B54AD3"/>
    <w:rsid w:val="00B62B99"/>
    <w:rsid w:val="00B643D0"/>
    <w:rsid w:val="00B71E93"/>
    <w:rsid w:val="00B82CA9"/>
    <w:rsid w:val="00B87E22"/>
    <w:rsid w:val="00BA15D5"/>
    <w:rsid w:val="00BA3E51"/>
    <w:rsid w:val="00BB3142"/>
    <w:rsid w:val="00BB7A6A"/>
    <w:rsid w:val="00BD6049"/>
    <w:rsid w:val="00C155FC"/>
    <w:rsid w:val="00C532FC"/>
    <w:rsid w:val="00C75D84"/>
    <w:rsid w:val="00C857CB"/>
    <w:rsid w:val="00CA5CD9"/>
    <w:rsid w:val="00CC25BF"/>
    <w:rsid w:val="00CC5ED4"/>
    <w:rsid w:val="00CE045A"/>
    <w:rsid w:val="00CF4E31"/>
    <w:rsid w:val="00CF7E0B"/>
    <w:rsid w:val="00D04093"/>
    <w:rsid w:val="00D060DA"/>
    <w:rsid w:val="00D0794D"/>
    <w:rsid w:val="00D140DF"/>
    <w:rsid w:val="00D170A9"/>
    <w:rsid w:val="00D666BB"/>
    <w:rsid w:val="00D720DF"/>
    <w:rsid w:val="00D92ED4"/>
    <w:rsid w:val="00D94ABF"/>
    <w:rsid w:val="00DA1840"/>
    <w:rsid w:val="00DC63E6"/>
    <w:rsid w:val="00DE1389"/>
    <w:rsid w:val="00DE57AC"/>
    <w:rsid w:val="00E0727E"/>
    <w:rsid w:val="00E20245"/>
    <w:rsid w:val="00E216D4"/>
    <w:rsid w:val="00E32A75"/>
    <w:rsid w:val="00E4379F"/>
    <w:rsid w:val="00E65596"/>
    <w:rsid w:val="00E67A2D"/>
    <w:rsid w:val="00E93829"/>
    <w:rsid w:val="00EA0042"/>
    <w:rsid w:val="00EB1D1B"/>
    <w:rsid w:val="00F36875"/>
    <w:rsid w:val="00F51E3E"/>
    <w:rsid w:val="00F53B71"/>
    <w:rsid w:val="00F5786D"/>
    <w:rsid w:val="00F716E1"/>
    <w:rsid w:val="00F908C3"/>
    <w:rsid w:val="00F91753"/>
    <w:rsid w:val="00FA1636"/>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671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CE045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045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E0727E"/>
    <w:pPr>
      <w:numPr>
        <w:ilvl w:val="1"/>
      </w:numPr>
      <w:spacing w:line="18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E0727E"/>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paragraph" w:styleId="ListParagraph">
    <w:name w:val="List Paragraph"/>
    <w:basedOn w:val="Normal"/>
    <w:uiPriority w:val="34"/>
    <w:semiHidden/>
    <w:qFormat/>
    <w:rsid w:val="00A8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randonLim1228@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yl\AppData\Roaming\Microsoft\Templates\Social%20media%20marketing%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2952E140F74A8D8FEB608EC06D89A0"/>
        <w:category>
          <w:name w:val="General"/>
          <w:gallery w:val="placeholder"/>
        </w:category>
        <w:types>
          <w:type w:val="bbPlcHdr"/>
        </w:types>
        <w:behaviors>
          <w:behavior w:val="content"/>
        </w:behaviors>
        <w:guid w:val="{BA9750CD-7CB9-47B3-8321-09F2BD750B71}"/>
      </w:docPartPr>
      <w:docPartBody>
        <w:p w:rsidR="000C15F3" w:rsidRDefault="000D2A7D" w:rsidP="000D2A7D">
          <w:pPr>
            <w:pStyle w:val="4A2952E140F74A8D8FEB608EC06D89A0"/>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7D"/>
    <w:rsid w:val="000C15F3"/>
    <w:rsid w:val="000D2A7D"/>
    <w:rsid w:val="00A65682"/>
    <w:rsid w:val="00DA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heme="majorBidi"/>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eastAsiaTheme="majorEastAsia" w:cstheme="majorBidi"/>
      <w:color w:val="000000" w:themeColor="text1"/>
      <w:kern w:val="0"/>
      <w:sz w:val="20"/>
      <w:szCs w:val="26"/>
      <w14:ligatures w14:val="none"/>
    </w:rPr>
  </w:style>
  <w:style w:type="paragraph" w:customStyle="1" w:styleId="4A2952E140F74A8D8FEB608EC06D89A0">
    <w:name w:val="4A2952E140F74A8D8FEB608EC06D89A0"/>
    <w:rsid w:val="000D2A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5881143-E2CF-49AA-A720-BAEB649BC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48D5F-1090-459C-B6D9-F640E39E9E86}">
  <ds:schemaRefs>
    <ds:schemaRef ds:uri="http://schemas.openxmlformats.org/officeDocument/2006/bibliography"/>
  </ds:schemaRefs>
</ds:datastoreItem>
</file>

<file path=customXml/itemProps3.xml><?xml version="1.0" encoding="utf-8"?>
<ds:datastoreItem xmlns:ds="http://schemas.openxmlformats.org/officeDocument/2006/customXml" ds:itemID="{21105836-9EFD-4CE3-B4B7-AE9C50A22C4D}">
  <ds:schemaRefs>
    <ds:schemaRef ds:uri="http://schemas.microsoft.com/sharepoint/v3/contenttype/forms"/>
  </ds:schemaRefs>
</ds:datastoreItem>
</file>

<file path=customXml/itemProps4.xml><?xml version="1.0" encoding="utf-8"?>
<ds:datastoreItem xmlns:ds="http://schemas.openxmlformats.org/officeDocument/2006/customXml" ds:itemID="{8952CF29-1D9D-4960-83E9-2B2D825609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cover letter</Template>
  <TotalTime>0</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2024-01-29T06:45:00Z</dcterms:created>
  <dcterms:modified xsi:type="dcterms:W3CDTF">2024-01-30T16:30:00Z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